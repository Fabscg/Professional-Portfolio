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4068" w14:textId="570583F2" w:rsidR="006149CB" w:rsidRDefault="006149CB" w:rsidP="0025034B">
      <w:pPr>
        <w:ind w:left="426" w:right="-424"/>
      </w:pPr>
    </w:p>
    <w:tbl>
      <w:tblPr>
        <w:tblpPr w:leftFromText="180" w:rightFromText="180" w:horzAnchor="margin" w:tblpX="3685" w:tblpY="-780"/>
        <w:tblW w:w="7096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2"/>
        <w:gridCol w:w="6812"/>
        <w:gridCol w:w="142"/>
      </w:tblGrid>
      <w:tr w:rsidR="006149CB" w:rsidRPr="00F1059D" w14:paraId="7703C5C5" w14:textId="77777777" w:rsidTr="008B6869">
        <w:trPr>
          <w:gridBefore w:val="1"/>
          <w:wBefore w:w="142" w:type="dxa"/>
          <w:trHeight w:val="3515"/>
        </w:trPr>
        <w:tc>
          <w:tcPr>
            <w:tcW w:w="6954" w:type="dxa"/>
            <w:gridSpan w:val="2"/>
            <w:vAlign w:val="bottom"/>
          </w:tcPr>
          <w:p w14:paraId="3D5AA8BA" w14:textId="72F56374" w:rsidR="006149CB" w:rsidRPr="00720404" w:rsidRDefault="00276E6B" w:rsidP="008B6869">
            <w:pPr>
              <w:pStyle w:val="Title"/>
              <w:spacing w:line="360" w:lineRule="auto"/>
              <w:ind w:left="426" w:right="-420"/>
              <w:jc w:val="center"/>
              <w:rPr>
                <w:rFonts w:ascii="Book Antiqua" w:eastAsia="Microsoft JhengHei UI Light" w:hAnsi="Book Antiqua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Book Antiqua" w:eastAsia="Microsoft JhengHei UI Light" w:hAnsi="Book Antiqua"/>
                <w:b/>
                <w:bCs/>
                <w:sz w:val="28"/>
                <w:szCs w:val="28"/>
                <w:u w:val="single"/>
              </w:rPr>
              <w:t>Junior</w:t>
            </w:r>
            <w:r w:rsidR="006149CB" w:rsidRPr="00720404">
              <w:rPr>
                <w:rFonts w:ascii="Book Antiqua" w:eastAsia="Microsoft JhengHei UI Light" w:hAnsi="Book Antiqua"/>
                <w:b/>
                <w:bCs/>
                <w:sz w:val="28"/>
                <w:szCs w:val="28"/>
                <w:u w:val="single"/>
              </w:rPr>
              <w:t xml:space="preserve"> </w:t>
            </w:r>
            <w:r w:rsidR="00C261AA">
              <w:rPr>
                <w:rFonts w:ascii="Book Antiqua" w:eastAsia="Microsoft JhengHei UI Light" w:hAnsi="Book Antiqua"/>
                <w:b/>
                <w:bCs/>
                <w:sz w:val="28"/>
                <w:szCs w:val="28"/>
                <w:u w:val="single"/>
              </w:rPr>
              <w:t xml:space="preserve">Web </w:t>
            </w:r>
            <w:r w:rsidR="006149CB" w:rsidRPr="00720404">
              <w:rPr>
                <w:rFonts w:ascii="Book Antiqua" w:eastAsia="Microsoft JhengHei UI Light" w:hAnsi="Book Antiqua"/>
                <w:b/>
                <w:bCs/>
                <w:sz w:val="28"/>
                <w:szCs w:val="28"/>
                <w:u w:val="single"/>
              </w:rPr>
              <w:t>Developer</w:t>
            </w:r>
          </w:p>
          <w:p w14:paraId="5A07C455" w14:textId="0894BB5D" w:rsidR="006149CB" w:rsidRPr="00276E6B" w:rsidRDefault="006149CB" w:rsidP="00276E6B">
            <w:pPr>
              <w:pStyle w:val="Title"/>
              <w:spacing w:line="360" w:lineRule="auto"/>
              <w:ind w:left="426" w:right="-420"/>
              <w:jc w:val="center"/>
              <w:rPr>
                <w:rFonts w:ascii="Palatino Linotype" w:eastAsia="Microsoft JhengHei UI Light" w:hAnsi="Palatino Linotype"/>
                <w:b/>
                <w:bCs/>
                <w:sz w:val="40"/>
                <w:szCs w:val="40"/>
              </w:rPr>
            </w:pPr>
            <w:r w:rsidRPr="00276E6B">
              <w:rPr>
                <w:rFonts w:ascii="Palatino Linotype" w:eastAsia="Microsoft JhengHei UI Light" w:hAnsi="Palatino Linotype"/>
                <w:b/>
                <w:bCs/>
                <w:sz w:val="40"/>
                <w:szCs w:val="40"/>
              </w:rPr>
              <w:t xml:space="preserve">Fabi </w:t>
            </w:r>
            <w:r w:rsidR="000624EC">
              <w:rPr>
                <w:rFonts w:ascii="Palatino Linotype" w:eastAsia="Microsoft JhengHei UI Light" w:hAnsi="Palatino Linotype"/>
                <w:b/>
                <w:bCs/>
                <w:sz w:val="40"/>
                <w:szCs w:val="40"/>
              </w:rPr>
              <w:t>Castaneda</w:t>
            </w:r>
          </w:p>
        </w:tc>
      </w:tr>
      <w:tr w:rsidR="006149CB" w:rsidRPr="00516E07" w14:paraId="27518591" w14:textId="77777777" w:rsidTr="008B6869">
        <w:trPr>
          <w:gridAfter w:val="1"/>
          <w:wAfter w:w="142" w:type="dxa"/>
          <w:trHeight w:val="11646"/>
        </w:trPr>
        <w:tc>
          <w:tcPr>
            <w:tcW w:w="6954" w:type="dxa"/>
            <w:gridSpan w:val="2"/>
          </w:tcPr>
          <w:p w14:paraId="1463D700" w14:textId="2629BFB1" w:rsidR="00972499" w:rsidRDefault="00972499" w:rsidP="00972499">
            <w:pPr>
              <w:pStyle w:val="Heading3"/>
              <w:pBdr>
                <w:bottom w:val="single" w:sz="12" w:space="1" w:color="94B6D2" w:themeColor="accent1"/>
              </w:pBdr>
              <w:ind w:left="447"/>
              <w:rPr>
                <w:color w:val="auto"/>
              </w:rPr>
            </w:pPr>
            <w:r>
              <w:rPr>
                <w:color w:val="auto"/>
              </w:rPr>
              <w:t>About Me</w:t>
            </w:r>
          </w:p>
          <w:p w14:paraId="02BF6596" w14:textId="5A5BABB8" w:rsidR="00572BDD" w:rsidRDefault="00A03804" w:rsidP="002272E9">
            <w:pPr>
              <w:ind w:left="426" w:firstLine="21"/>
            </w:pPr>
            <w:r w:rsidRPr="00A03804">
              <w:t xml:space="preserve">People find me to be an upbeat, self-motivated team player with excellent communication skills. For the past several years I have worked </w:t>
            </w:r>
            <w:r>
              <w:t xml:space="preserve">in customer service and hospitality, and also </w:t>
            </w:r>
            <w:r w:rsidR="008B1F46">
              <w:t>spearheaded</w:t>
            </w:r>
            <w:r>
              <w:t xml:space="preserve"> my own business. Having held a lifelong affinity for codin</w:t>
            </w:r>
            <w:r w:rsidR="00656F75">
              <w:t>g and program</w:t>
            </w:r>
            <w:r w:rsidR="0055324A">
              <w:t>m</w:t>
            </w:r>
            <w:r w:rsidR="00656F75">
              <w:t xml:space="preserve">ing, I </w:t>
            </w:r>
            <w:proofErr w:type="spellStart"/>
            <w:r w:rsidR="00656F75">
              <w:t>endeavoured</w:t>
            </w:r>
            <w:proofErr w:type="spellEnd"/>
            <w:r w:rsidR="00656F75">
              <w:t xml:space="preserve"> to equip myself with the knowledge and skillset to pursue a career as a developer. Over the last</w:t>
            </w:r>
            <w:r w:rsidR="00E8723F">
              <w:t xml:space="preserve"> two</w:t>
            </w:r>
            <w:r w:rsidR="00656F75">
              <w:t xml:space="preserve"> year</w:t>
            </w:r>
            <w:r w:rsidR="00E8723F">
              <w:t>s</w:t>
            </w:r>
            <w:r w:rsidR="00656F75">
              <w:t xml:space="preserve">, I </w:t>
            </w:r>
            <w:r w:rsidR="008B1F46">
              <w:t xml:space="preserve">independently </w:t>
            </w:r>
            <w:r w:rsidR="00656F75">
              <w:t>dedicated myself to</w:t>
            </w:r>
            <w:r w:rsidR="00E8723F">
              <w:t xml:space="preserve"> deepening</w:t>
            </w:r>
            <w:r w:rsidR="00656F75">
              <w:t xml:space="preserve"> my studies</w:t>
            </w:r>
            <w:r w:rsidR="00497D96">
              <w:t xml:space="preserve"> and experience</w:t>
            </w:r>
            <w:r w:rsidR="00656F75">
              <w:t xml:space="preserve"> in web developmen</w:t>
            </w:r>
            <w:r w:rsidR="00E8723F">
              <w:t>t and acquired proficiency in the breadth of programming languages.</w:t>
            </w:r>
            <w:r w:rsidR="00014637">
              <w:t xml:space="preserve"> </w:t>
            </w:r>
            <w:r w:rsidR="00014637" w:rsidRPr="00014637">
              <w:t>I am</w:t>
            </w:r>
            <w:r w:rsidR="00497D96">
              <w:t xml:space="preserve"> a</w:t>
            </w:r>
            <w:r w:rsidR="00014637" w:rsidRPr="00014637">
              <w:t xml:space="preserve"> curious</w:t>
            </w:r>
            <w:r w:rsidR="00497D96">
              <w:t xml:space="preserve"> and </w:t>
            </w:r>
            <w:r w:rsidR="00014637" w:rsidRPr="00014637">
              <w:t>driven</w:t>
            </w:r>
            <w:r w:rsidR="00497D96">
              <w:t xml:space="preserve"> individual</w:t>
            </w:r>
            <w:r w:rsidR="00014637">
              <w:t xml:space="preserve">, and excited for an opportunity to specialize in this </w:t>
            </w:r>
            <w:r w:rsidR="008C2D4D">
              <w:t>dynamic industry.</w:t>
            </w:r>
          </w:p>
          <w:p w14:paraId="66C70F0D" w14:textId="015F29AB" w:rsidR="006149CB" w:rsidRDefault="00C261AA" w:rsidP="008B6869">
            <w:pPr>
              <w:pStyle w:val="Heading2"/>
              <w:ind w:left="426" w:firstLine="21"/>
            </w:pPr>
            <w:r>
              <w:t>Technical Skillset</w:t>
            </w:r>
          </w:p>
          <w:p w14:paraId="7273E252" w14:textId="68F43E8D" w:rsidR="000916BE" w:rsidRDefault="000916BE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High proficiency in HTML, CSS, JavaScript,</w:t>
            </w:r>
            <w:r w:rsidR="000624EC">
              <w:t xml:space="preserve"> Node, Bootstrap, </w:t>
            </w:r>
            <w:r>
              <w:t>jQuery, SQL and React.</w:t>
            </w:r>
          </w:p>
          <w:p w14:paraId="24AD4A9E" w14:textId="681B18E5" w:rsidR="00C261AA" w:rsidRDefault="00C261AA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Implement designed layout with attention to detail</w:t>
            </w:r>
            <w:r w:rsidR="000916BE">
              <w:t>,</w:t>
            </w:r>
            <w:r>
              <w:t xml:space="preserve"> such as style and size of type, photographs, graphics, animation, etc. for web and various other media</w:t>
            </w:r>
            <w:r w:rsidR="000916BE">
              <w:t xml:space="preserve"> formats.</w:t>
            </w:r>
          </w:p>
          <w:p w14:paraId="7296FB87" w14:textId="4D9C2490" w:rsidR="00244101" w:rsidRDefault="00244101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 w:rsidRPr="00244101">
              <w:t>Creat</w:t>
            </w:r>
            <w:r>
              <w:t>e</w:t>
            </w:r>
            <w:r w:rsidRPr="00244101">
              <w:t xml:space="preserve"> and support the development of high-quality responsive web app</w:t>
            </w:r>
            <w:r>
              <w:t>lications.</w:t>
            </w:r>
          </w:p>
          <w:p w14:paraId="2C65926C" w14:textId="253C714A" w:rsidR="00C261AA" w:rsidRDefault="00C261AA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Back</w:t>
            </w:r>
            <w:r w:rsidR="000916BE">
              <w:t>e</w:t>
            </w:r>
            <w:r>
              <w:t xml:space="preserve">nd </w:t>
            </w:r>
            <w:r w:rsidR="000916BE">
              <w:t>c</w:t>
            </w:r>
            <w:r>
              <w:t>oding</w:t>
            </w:r>
            <w:r w:rsidR="000916BE">
              <w:t xml:space="preserve"> and d</w:t>
            </w:r>
            <w:r>
              <w:t>evelopment</w:t>
            </w:r>
            <w:r w:rsidR="000916BE">
              <w:t xml:space="preserve">: </w:t>
            </w:r>
            <w:r>
              <w:t>Develop/implement web applications and code using HTML5, CSS3, JavaScript and jQuery</w:t>
            </w:r>
            <w:r w:rsidR="000916BE">
              <w:t>.</w:t>
            </w:r>
          </w:p>
          <w:p w14:paraId="7B9B43CF" w14:textId="49EEEF21" w:rsidR="006149CB" w:rsidRDefault="000916BE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Support c</w:t>
            </w:r>
            <w:r w:rsidR="00C261AA">
              <w:t xml:space="preserve">ore </w:t>
            </w:r>
            <w:r>
              <w:t>w</w:t>
            </w:r>
            <w:r w:rsidR="00C261AA">
              <w:t>eb</w:t>
            </w:r>
            <w:r>
              <w:t xml:space="preserve"> p</w:t>
            </w:r>
            <w:r w:rsidR="00C261AA">
              <w:t xml:space="preserve">latforms </w:t>
            </w:r>
            <w:r>
              <w:t xml:space="preserve">such as </w:t>
            </w:r>
            <w:r w:rsidR="00C261AA">
              <w:t xml:space="preserve">web servers, web databases, and </w:t>
            </w:r>
            <w:r>
              <w:t>WordPress.</w:t>
            </w:r>
          </w:p>
          <w:p w14:paraId="6E58A9FD" w14:textId="0F7464E6" w:rsidR="00244101" w:rsidRDefault="00244101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 w:rsidRPr="00244101">
              <w:t>Proficiency in object-oriented programming and experience applying modern design patterns</w:t>
            </w:r>
            <w:r>
              <w:t>.</w:t>
            </w:r>
          </w:p>
          <w:p w14:paraId="7F4F7B5B" w14:textId="7A337C3B" w:rsidR="00244101" w:rsidRDefault="00244101" w:rsidP="00244101">
            <w:pPr>
              <w:pStyle w:val="ListParagraph"/>
              <w:numPr>
                <w:ilvl w:val="0"/>
                <w:numId w:val="5"/>
              </w:numPr>
              <w:ind w:left="780"/>
            </w:pPr>
            <w:r w:rsidRPr="00476FEE">
              <w:t>Experience building REST APIs</w:t>
            </w:r>
            <w:r>
              <w:t>.</w:t>
            </w:r>
          </w:p>
          <w:p w14:paraId="2431CE0F" w14:textId="78C205F6" w:rsidR="00244101" w:rsidRDefault="00972499" w:rsidP="00244101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Experience with database</w:t>
            </w:r>
            <w:r w:rsidRPr="00972499">
              <w:t xml:space="preserve"> programming (SQL/NoSQL)</w:t>
            </w:r>
            <w:r>
              <w:t>.</w:t>
            </w:r>
          </w:p>
          <w:p w14:paraId="25E13C53" w14:textId="010BA3D9" w:rsidR="000916BE" w:rsidRDefault="00E4722F" w:rsidP="00E4722F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Stay current with industry trends.</w:t>
            </w:r>
          </w:p>
          <w:p w14:paraId="2B6B0AF4" w14:textId="16269504" w:rsidR="000916BE" w:rsidRDefault="000916BE" w:rsidP="000916BE">
            <w:pPr>
              <w:pStyle w:val="Heading2"/>
              <w:ind w:left="426" w:firstLine="21"/>
            </w:pPr>
            <w:r>
              <w:t>Areas of Expertise</w:t>
            </w:r>
          </w:p>
          <w:p w14:paraId="5BF97A0E" w14:textId="0B7E4DE2" w:rsidR="000916BE" w:rsidRDefault="000916BE" w:rsidP="000916BE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Develop new website features and seek out existing solutions to meet client needs.</w:t>
            </w:r>
          </w:p>
          <w:p w14:paraId="077E87BC" w14:textId="63CDC568" w:rsidR="00244101" w:rsidRDefault="00244101" w:rsidP="00244101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Program and deliver in a production environment.</w:t>
            </w:r>
          </w:p>
          <w:p w14:paraId="162C0ADD" w14:textId="77777777" w:rsidR="000916BE" w:rsidRDefault="000916BE" w:rsidP="000916BE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>Execute web-based production of marketing and advertising products.</w:t>
            </w:r>
          </w:p>
          <w:p w14:paraId="4CF31221" w14:textId="7A26B968" w:rsidR="00C261AA" w:rsidRDefault="00C261AA" w:rsidP="00E4722F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 xml:space="preserve">Customer </w:t>
            </w:r>
            <w:r w:rsidR="00E4722F">
              <w:t>and c</w:t>
            </w:r>
            <w:r>
              <w:t xml:space="preserve">onstituent </w:t>
            </w:r>
            <w:r w:rsidR="00972499">
              <w:t>s</w:t>
            </w:r>
            <w:r>
              <w:t>upport</w:t>
            </w:r>
            <w:r w:rsidR="00E4722F">
              <w:t xml:space="preserve">: </w:t>
            </w:r>
            <w:r>
              <w:t>Troubleshoot and provide innovative solutions for digital initiatives</w:t>
            </w:r>
            <w:r w:rsidR="00E4722F">
              <w:t>.</w:t>
            </w:r>
          </w:p>
          <w:p w14:paraId="240B5EF8" w14:textId="60472649" w:rsidR="00C261AA" w:rsidRDefault="00C261AA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 xml:space="preserve">Reporting </w:t>
            </w:r>
            <w:r w:rsidR="00E4722F">
              <w:t>and a</w:t>
            </w:r>
            <w:r>
              <w:t>nalytics</w:t>
            </w:r>
            <w:r w:rsidR="00E4722F">
              <w:t>: C</w:t>
            </w:r>
            <w:r>
              <w:t>reate, synthesize, and distribute performance reports</w:t>
            </w:r>
            <w:r w:rsidR="00E4722F">
              <w:t>.</w:t>
            </w:r>
          </w:p>
          <w:p w14:paraId="4A444FCB" w14:textId="1B4A0732" w:rsidR="00C261AA" w:rsidRDefault="00C261AA" w:rsidP="00C261AA">
            <w:pPr>
              <w:pStyle w:val="ListParagraph"/>
              <w:numPr>
                <w:ilvl w:val="0"/>
                <w:numId w:val="5"/>
              </w:numPr>
              <w:ind w:left="780"/>
            </w:pPr>
            <w:r>
              <w:t xml:space="preserve">Uphold </w:t>
            </w:r>
            <w:r w:rsidR="00E4722F">
              <w:t>company</w:t>
            </w:r>
            <w:r>
              <w:t xml:space="preserve"> mission through work performed</w:t>
            </w:r>
            <w:r w:rsidR="00E4722F">
              <w:t>.</w:t>
            </w:r>
          </w:p>
          <w:p w14:paraId="0E8550B7" w14:textId="77777777" w:rsidR="006149CB" w:rsidRDefault="006149CB" w:rsidP="008B6869">
            <w:pPr>
              <w:pStyle w:val="Heading2"/>
              <w:ind w:left="426" w:firstLine="21"/>
            </w:pPr>
            <w:r>
              <w:t>employement history</w:t>
            </w:r>
          </w:p>
          <w:p w14:paraId="18E8DF15" w14:textId="45E21601" w:rsidR="00972499" w:rsidRPr="00972499" w:rsidRDefault="00972499" w:rsidP="008B6869">
            <w:pPr>
              <w:ind w:left="426" w:firstLine="21"/>
              <w:rPr>
                <w:lang w:val="en-CA"/>
              </w:rPr>
            </w:pPr>
            <w:r>
              <w:rPr>
                <w:b/>
                <w:bCs/>
                <w:lang w:val="en-CA"/>
              </w:rPr>
              <w:t>PROGRAM SUPPORT (</w:t>
            </w:r>
            <w:proofErr w:type="gramStart"/>
            <w:r>
              <w:rPr>
                <w:b/>
                <w:bCs/>
                <w:lang w:val="en-CA"/>
              </w:rPr>
              <w:t xml:space="preserve">MIC)   </w:t>
            </w:r>
            <w:proofErr w:type="gramEnd"/>
            <w:r>
              <w:rPr>
                <w:b/>
                <w:bCs/>
                <w:lang w:val="en-CA"/>
              </w:rPr>
              <w:t xml:space="preserve">                                              </w:t>
            </w:r>
            <w:r>
              <w:rPr>
                <w:lang w:val="en-CA"/>
              </w:rPr>
              <w:t>April 2021-Present</w:t>
            </w:r>
          </w:p>
          <w:p w14:paraId="28B63022" w14:textId="085FA75E" w:rsidR="00972499" w:rsidRDefault="00972499" w:rsidP="002D055A">
            <w:pPr>
              <w:ind w:left="426" w:firstLine="21"/>
              <w:rPr>
                <w:sz w:val="16"/>
                <w:szCs w:val="20"/>
                <w:lang w:val="en-CA"/>
              </w:rPr>
            </w:pPr>
            <w:r w:rsidRPr="002D055A">
              <w:rPr>
                <w:sz w:val="16"/>
                <w:szCs w:val="20"/>
                <w:lang w:val="en-CA"/>
              </w:rPr>
              <w:t xml:space="preserve">City of Toronto </w:t>
            </w:r>
            <w:r w:rsidR="002D055A">
              <w:rPr>
                <w:sz w:val="16"/>
                <w:szCs w:val="20"/>
                <w:lang w:val="en-CA"/>
              </w:rPr>
              <w:t>(</w:t>
            </w:r>
            <w:r w:rsidRPr="002D055A">
              <w:rPr>
                <w:sz w:val="16"/>
                <w:szCs w:val="20"/>
                <w:lang w:val="en-CA"/>
              </w:rPr>
              <w:t>Toronto, ON</w:t>
            </w:r>
            <w:r w:rsidR="002D055A">
              <w:rPr>
                <w:sz w:val="16"/>
                <w:szCs w:val="20"/>
                <w:lang w:val="en-CA"/>
              </w:rPr>
              <w:t>)</w:t>
            </w:r>
          </w:p>
          <w:p w14:paraId="58A48243" w14:textId="77777777" w:rsidR="002D055A" w:rsidRPr="002D055A" w:rsidRDefault="002D055A" w:rsidP="002D055A">
            <w:pPr>
              <w:ind w:left="426" w:firstLine="21"/>
              <w:rPr>
                <w:sz w:val="6"/>
                <w:szCs w:val="10"/>
                <w:lang w:val="en-CA"/>
              </w:rPr>
            </w:pPr>
          </w:p>
          <w:p w14:paraId="0ABDC295" w14:textId="07CE1469" w:rsidR="00972499" w:rsidRDefault="006149CB" w:rsidP="00972499">
            <w:pPr>
              <w:ind w:left="426" w:firstLine="21"/>
              <w:rPr>
                <w:lang w:val="en-CA"/>
              </w:rPr>
            </w:pPr>
            <w:r w:rsidRPr="00972499">
              <w:rPr>
                <w:b/>
                <w:bCs/>
                <w:lang w:val="en-CA"/>
              </w:rPr>
              <w:t xml:space="preserve">SALES </w:t>
            </w:r>
            <w:r w:rsidR="00972499" w:rsidRPr="00972499">
              <w:rPr>
                <w:b/>
                <w:bCs/>
                <w:lang w:val="en-CA"/>
              </w:rPr>
              <w:t>REPRESENTATIVE</w:t>
            </w:r>
            <w:r w:rsidR="00972499" w:rsidRPr="00972499">
              <w:rPr>
                <w:lang w:val="en-CA"/>
              </w:rPr>
              <w:t xml:space="preserve"> </w:t>
            </w:r>
            <w:r w:rsidR="00972499">
              <w:rPr>
                <w:lang w:val="en-CA"/>
              </w:rPr>
              <w:t xml:space="preserve">                                                </w:t>
            </w:r>
            <w:r w:rsidR="00972499" w:rsidRPr="00972499">
              <w:rPr>
                <w:lang w:val="en-CA"/>
              </w:rPr>
              <w:t>March 2019-Nov 2019</w:t>
            </w:r>
          </w:p>
          <w:p w14:paraId="050B4282" w14:textId="3A261843" w:rsidR="006149CB" w:rsidRDefault="006149CB" w:rsidP="002D055A">
            <w:pPr>
              <w:ind w:left="426" w:firstLine="21"/>
              <w:rPr>
                <w:sz w:val="16"/>
                <w:szCs w:val="20"/>
                <w:lang w:val="en-CA"/>
              </w:rPr>
            </w:pPr>
            <w:r w:rsidRPr="002D055A">
              <w:rPr>
                <w:sz w:val="16"/>
                <w:szCs w:val="20"/>
                <w:lang w:val="en-CA"/>
              </w:rPr>
              <w:t>Urbane Cyclist Co-op</w:t>
            </w:r>
            <w:r w:rsidR="00972499" w:rsidRPr="002D055A">
              <w:rPr>
                <w:sz w:val="16"/>
                <w:szCs w:val="20"/>
                <w:lang w:val="en-CA"/>
              </w:rPr>
              <w:t xml:space="preserve"> </w:t>
            </w:r>
            <w:r w:rsidR="002D055A">
              <w:rPr>
                <w:sz w:val="16"/>
                <w:szCs w:val="20"/>
                <w:lang w:val="en-CA"/>
              </w:rPr>
              <w:t>(</w:t>
            </w:r>
            <w:r w:rsidR="00972499" w:rsidRPr="002D055A">
              <w:rPr>
                <w:sz w:val="16"/>
                <w:szCs w:val="20"/>
                <w:lang w:val="en-CA"/>
              </w:rPr>
              <w:t>Toronto, ON</w:t>
            </w:r>
            <w:r w:rsidR="002D055A">
              <w:rPr>
                <w:sz w:val="16"/>
                <w:szCs w:val="20"/>
                <w:lang w:val="en-CA"/>
              </w:rPr>
              <w:t>)</w:t>
            </w:r>
          </w:p>
          <w:p w14:paraId="627D8699" w14:textId="77777777" w:rsidR="002D055A" w:rsidRPr="002D055A" w:rsidRDefault="002D055A" w:rsidP="002D055A">
            <w:pPr>
              <w:ind w:left="426" w:firstLine="21"/>
              <w:rPr>
                <w:sz w:val="6"/>
                <w:szCs w:val="6"/>
                <w:lang w:val="en-CA"/>
              </w:rPr>
            </w:pPr>
          </w:p>
          <w:p w14:paraId="7CE46FBF" w14:textId="421743A1" w:rsidR="00972499" w:rsidRDefault="006149CB" w:rsidP="00972499">
            <w:pPr>
              <w:ind w:left="426" w:firstLine="21"/>
              <w:rPr>
                <w:lang w:val="en-CA"/>
              </w:rPr>
            </w:pPr>
            <w:r w:rsidRPr="00972499">
              <w:rPr>
                <w:b/>
                <w:bCs/>
                <w:lang w:val="en-CA"/>
              </w:rPr>
              <w:t>CONCIERGE/RECEPTIONIST</w:t>
            </w:r>
            <w:r w:rsidR="00972499" w:rsidRPr="00972499">
              <w:rPr>
                <w:lang w:val="en-CA"/>
              </w:rPr>
              <w:t xml:space="preserve"> </w:t>
            </w:r>
            <w:r w:rsidR="00972499">
              <w:rPr>
                <w:lang w:val="en-CA"/>
              </w:rPr>
              <w:t xml:space="preserve">                                              </w:t>
            </w:r>
            <w:r w:rsidR="00972499" w:rsidRPr="00972499">
              <w:rPr>
                <w:lang w:val="en-CA"/>
              </w:rPr>
              <w:t>July 2018-Jan 2019</w:t>
            </w:r>
          </w:p>
          <w:p w14:paraId="61A2382A" w14:textId="291E3EE5" w:rsidR="006149CB" w:rsidRPr="00972499" w:rsidRDefault="006149CB" w:rsidP="00972499">
            <w:pPr>
              <w:ind w:left="426" w:firstLine="21"/>
              <w:rPr>
                <w:lang w:val="en-CA"/>
              </w:rPr>
            </w:pPr>
            <w:r w:rsidRPr="002D055A">
              <w:rPr>
                <w:sz w:val="16"/>
                <w:szCs w:val="20"/>
                <w:lang w:val="en-CA"/>
              </w:rPr>
              <w:t>Two Peas Pod Hostel</w:t>
            </w:r>
            <w:r w:rsidR="00972499" w:rsidRPr="002D055A">
              <w:rPr>
                <w:sz w:val="16"/>
                <w:szCs w:val="20"/>
                <w:lang w:val="en-CA"/>
              </w:rPr>
              <w:t xml:space="preserve"> </w:t>
            </w:r>
            <w:r w:rsidR="002D055A">
              <w:rPr>
                <w:sz w:val="16"/>
                <w:szCs w:val="20"/>
                <w:lang w:val="en-CA"/>
              </w:rPr>
              <w:t>(</w:t>
            </w:r>
            <w:r w:rsidR="00972499" w:rsidRPr="002D055A">
              <w:rPr>
                <w:sz w:val="16"/>
                <w:szCs w:val="20"/>
                <w:lang w:val="en-CA"/>
              </w:rPr>
              <w:t>Toronto, ON</w:t>
            </w:r>
            <w:r w:rsidR="002D055A">
              <w:rPr>
                <w:sz w:val="16"/>
                <w:szCs w:val="20"/>
                <w:lang w:val="en-CA"/>
              </w:rPr>
              <w:t>)</w:t>
            </w:r>
          </w:p>
        </w:tc>
      </w:tr>
    </w:tbl>
    <w:p w14:paraId="0D5E16A6" w14:textId="55A555A3" w:rsidR="009E6260" w:rsidRDefault="009E6260">
      <w:r>
        <w:t xml:space="preserve">   </w:t>
      </w:r>
    </w:p>
    <w:tbl>
      <w:tblPr>
        <w:tblpPr w:leftFromText="180" w:rightFromText="180" w:horzAnchor="margin" w:tblpY="-780"/>
        <w:tblW w:w="319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92"/>
      </w:tblGrid>
      <w:tr w:rsidR="009E6260" w:rsidRPr="004D3011" w14:paraId="62449DC4" w14:textId="77777777" w:rsidTr="007913C1">
        <w:trPr>
          <w:trHeight w:val="11305"/>
        </w:trPr>
        <w:tc>
          <w:tcPr>
            <w:tcW w:w="3192" w:type="dxa"/>
            <w:tcBorders>
              <w:bottom w:val="single" w:sz="12" w:space="0" w:color="94B6D2" w:themeColor="accent1"/>
            </w:tcBorders>
          </w:tcPr>
          <w:p w14:paraId="46A0D06A" w14:textId="77777777" w:rsidR="009E6260" w:rsidRDefault="009E6260" w:rsidP="009E6260">
            <w:pPr>
              <w:pStyle w:val="Heading3"/>
              <w:pBdr>
                <w:bottom w:val="single" w:sz="12" w:space="1" w:color="94B6D2" w:themeColor="accent1"/>
              </w:pBdr>
              <w:ind w:firstLine="589"/>
            </w:pPr>
          </w:p>
          <w:p w14:paraId="17009B9A" w14:textId="77777777" w:rsidR="009E6260" w:rsidRDefault="009E6260" w:rsidP="009E6260">
            <w:pPr>
              <w:pStyle w:val="Heading3"/>
              <w:pBdr>
                <w:bottom w:val="single" w:sz="12" w:space="1" w:color="94B6D2" w:themeColor="accent1"/>
              </w:pBdr>
              <w:ind w:firstLine="589"/>
            </w:pPr>
          </w:p>
          <w:p w14:paraId="5327595B" w14:textId="08D24524" w:rsidR="009E6260" w:rsidRDefault="009E6260" w:rsidP="009E6260">
            <w:pPr>
              <w:pStyle w:val="Heading3"/>
              <w:pBdr>
                <w:bottom w:val="single" w:sz="12" w:space="1" w:color="94B6D2" w:themeColor="accent1"/>
              </w:pBdr>
              <w:ind w:firstLine="589"/>
            </w:pPr>
          </w:p>
          <w:p w14:paraId="06325948" w14:textId="195E2B82" w:rsidR="009E6260" w:rsidRDefault="009E6260" w:rsidP="006149CB">
            <w:pPr>
              <w:pStyle w:val="Heading3"/>
              <w:pBdr>
                <w:bottom w:val="single" w:sz="12" w:space="1" w:color="94B6D2" w:themeColor="accent1"/>
              </w:pBdr>
            </w:pPr>
            <w:r>
              <w:t>Info</w:t>
            </w:r>
          </w:p>
          <w:p w14:paraId="5497C84A" w14:textId="77777777" w:rsidR="009E6260" w:rsidRDefault="009E6260" w:rsidP="007913C1">
            <w:pPr>
              <w:ind w:firstLine="22"/>
            </w:pPr>
            <w:r>
              <w:t>ADDRESS:</w:t>
            </w:r>
          </w:p>
          <w:p w14:paraId="5DEBB45E" w14:textId="56FD879C" w:rsidR="009E6260" w:rsidRDefault="009E6260" w:rsidP="007913C1">
            <w:pPr>
              <w:ind w:firstLine="22"/>
            </w:pPr>
            <w:r>
              <w:t xml:space="preserve">99 </w:t>
            </w:r>
            <w:proofErr w:type="spellStart"/>
            <w:r>
              <w:t>Davisville</w:t>
            </w:r>
            <w:proofErr w:type="spellEnd"/>
            <w:r w:rsidR="00C261AA">
              <w:t xml:space="preserve"> </w:t>
            </w:r>
            <w:r w:rsidR="00187516">
              <w:t>Avenue</w:t>
            </w:r>
          </w:p>
          <w:p w14:paraId="36737329" w14:textId="1AE858F7" w:rsidR="009E6260" w:rsidRDefault="009E6260" w:rsidP="007913C1">
            <w:pPr>
              <w:ind w:firstLine="22"/>
            </w:pPr>
            <w:r>
              <w:t>Toronto, Ontario</w:t>
            </w:r>
          </w:p>
          <w:p w14:paraId="5EA9BE31" w14:textId="7C5F5478" w:rsidR="00C261AA" w:rsidRDefault="00C261AA" w:rsidP="007913C1">
            <w:pPr>
              <w:ind w:firstLine="22"/>
            </w:pPr>
            <w:r>
              <w:t xml:space="preserve">M4S </w:t>
            </w:r>
            <w:r w:rsidR="00187516" w:rsidRPr="00187516">
              <w:t>0A</w:t>
            </w:r>
            <w:r w:rsidR="00187516">
              <w:t>8</w:t>
            </w:r>
          </w:p>
          <w:p w14:paraId="0615ACC9" w14:textId="77777777" w:rsidR="009E6260" w:rsidRPr="00B513CF" w:rsidRDefault="009E6260" w:rsidP="007913C1">
            <w:pPr>
              <w:ind w:firstLine="22"/>
            </w:pPr>
          </w:p>
          <w:sdt>
            <w:sdtPr>
              <w:id w:val="1111563247"/>
              <w:placeholder>
                <w:docPart w:val="BCBE24F1CA7F4F0A9BD6B944ACC06ED6"/>
              </w:placeholder>
              <w:temporary/>
              <w:showingPlcHdr/>
              <w15:appearance w15:val="hidden"/>
            </w:sdtPr>
            <w:sdtEndPr/>
            <w:sdtContent>
              <w:p w14:paraId="08925A0A" w14:textId="77777777" w:rsidR="009E6260" w:rsidRDefault="009E6260" w:rsidP="007913C1">
                <w:pPr>
                  <w:ind w:firstLine="22"/>
                </w:pPr>
                <w:r w:rsidRPr="004D3011">
                  <w:t>PHONE:</w:t>
                </w:r>
              </w:p>
            </w:sdtContent>
          </w:sdt>
          <w:p w14:paraId="7194DBE4" w14:textId="77777777" w:rsidR="009E6260" w:rsidRDefault="009E6260" w:rsidP="007913C1">
            <w:pPr>
              <w:ind w:firstLine="22"/>
            </w:pPr>
            <w:r>
              <w:t>647-888-4713</w:t>
            </w:r>
          </w:p>
          <w:p w14:paraId="76C4A4BF" w14:textId="77777777" w:rsidR="009E6260" w:rsidRDefault="009E6260" w:rsidP="007913C1">
            <w:pPr>
              <w:ind w:firstLine="22"/>
            </w:pPr>
          </w:p>
          <w:sdt>
            <w:sdtPr>
              <w:id w:val="-240260293"/>
              <w:placeholder>
                <w:docPart w:val="0EB2DB1B91BC44138D4232C7ED59A80A"/>
              </w:placeholder>
              <w:temporary/>
              <w:showingPlcHdr/>
              <w15:appearance w15:val="hidden"/>
            </w:sdtPr>
            <w:sdtEndPr/>
            <w:sdtContent>
              <w:p w14:paraId="70F13B61" w14:textId="77777777" w:rsidR="009E6260" w:rsidRDefault="009E6260" w:rsidP="007913C1">
                <w:pPr>
                  <w:ind w:firstLine="22"/>
                </w:pPr>
                <w:r w:rsidRPr="004D3011">
                  <w:t>EMAIL:</w:t>
                </w:r>
              </w:p>
            </w:sdtContent>
          </w:sdt>
          <w:p w14:paraId="53936E02" w14:textId="2153347A" w:rsidR="009E6260" w:rsidRDefault="00A176C3" w:rsidP="007913C1">
            <w:pPr>
              <w:ind w:firstLine="22"/>
            </w:pPr>
            <w:r w:rsidRPr="006079C1">
              <w:t>fabi.g.castaneda@gmail.com</w:t>
            </w:r>
          </w:p>
          <w:p w14:paraId="186458FA" w14:textId="77777777" w:rsidR="00A176C3" w:rsidRDefault="00A176C3" w:rsidP="007913C1">
            <w:pPr>
              <w:ind w:firstLine="22"/>
            </w:pPr>
          </w:p>
          <w:p w14:paraId="59F01479" w14:textId="77777777" w:rsidR="009E6260" w:rsidRDefault="009E6260" w:rsidP="007913C1">
            <w:pPr>
              <w:pStyle w:val="Heading3"/>
              <w:pBdr>
                <w:bottom w:val="single" w:sz="12" w:space="1" w:color="94B6D2" w:themeColor="accent1"/>
              </w:pBdr>
              <w:ind w:firstLine="22"/>
            </w:pPr>
            <w:r>
              <w:t>links</w:t>
            </w:r>
          </w:p>
          <w:p w14:paraId="3F6E4894" w14:textId="20E6B669" w:rsidR="00A176C3" w:rsidRPr="006079C1" w:rsidRDefault="006079C1" w:rsidP="007913C1">
            <w:pPr>
              <w:ind w:firstLine="22"/>
              <w:rPr>
                <w:sz w:val="16"/>
                <w:szCs w:val="20"/>
              </w:rPr>
            </w:pPr>
            <w:r w:rsidRPr="006079C1">
              <w:rPr>
                <w:sz w:val="16"/>
                <w:szCs w:val="20"/>
              </w:rPr>
              <w:t>www.linkedin.com/in/fabicastaneda</w:t>
            </w:r>
          </w:p>
          <w:p w14:paraId="41095D03" w14:textId="77777777" w:rsidR="006079C1" w:rsidRDefault="006079C1" w:rsidP="007913C1">
            <w:pPr>
              <w:ind w:firstLine="22"/>
            </w:pPr>
          </w:p>
          <w:p w14:paraId="4F9F1C39" w14:textId="77777777" w:rsidR="009E6260" w:rsidRDefault="009E6260" w:rsidP="007913C1">
            <w:pPr>
              <w:ind w:firstLine="22"/>
            </w:pPr>
          </w:p>
          <w:p w14:paraId="260AA959" w14:textId="77777777" w:rsidR="009E6260" w:rsidRDefault="009E6260" w:rsidP="007913C1">
            <w:pPr>
              <w:pBdr>
                <w:bottom w:val="single" w:sz="12" w:space="1" w:color="94B6D2" w:themeColor="accent1"/>
              </w:pBdr>
              <w:ind w:firstLine="22"/>
              <w:rPr>
                <w:b/>
                <w:bCs/>
                <w:color w:val="548AB7" w:themeColor="accent1" w:themeShade="BF"/>
                <w:sz w:val="22"/>
              </w:rPr>
            </w:pPr>
            <w:r w:rsidRPr="00B513CF">
              <w:rPr>
                <w:b/>
                <w:bCs/>
                <w:color w:val="548AB7" w:themeColor="accent1" w:themeShade="BF"/>
                <w:sz w:val="22"/>
              </w:rPr>
              <w:t>SKILLS</w:t>
            </w:r>
          </w:p>
          <w:p w14:paraId="020F91BA" w14:textId="77777777" w:rsidR="009E6260" w:rsidRDefault="009E6260" w:rsidP="007913C1">
            <w:pPr>
              <w:ind w:firstLine="22"/>
              <w:rPr>
                <w:b/>
                <w:bCs/>
                <w:color w:val="548AB7" w:themeColor="accent1" w:themeShade="BF"/>
                <w:sz w:val="22"/>
              </w:rPr>
            </w:pPr>
          </w:p>
          <w:p w14:paraId="2A56509B" w14:textId="77777777" w:rsidR="009E6260" w:rsidRDefault="009E6260" w:rsidP="007913C1">
            <w:pPr>
              <w:ind w:firstLine="22"/>
            </w:pPr>
            <w:r>
              <w:t xml:space="preserve">HTML               </w:t>
            </w:r>
          </w:p>
          <w:p w14:paraId="4C5F2174" w14:textId="77777777" w:rsidR="009E6260" w:rsidRDefault="009E6260" w:rsidP="007913C1">
            <w:pPr>
              <w:ind w:firstLine="22"/>
            </w:pPr>
            <w:r>
              <w:t xml:space="preserve">● ● ● ● ● </w:t>
            </w:r>
          </w:p>
          <w:p w14:paraId="78933322" w14:textId="77777777" w:rsidR="009E6260" w:rsidRDefault="009E6260" w:rsidP="007913C1">
            <w:pPr>
              <w:ind w:firstLine="22"/>
            </w:pPr>
            <w:r>
              <w:t>CSS</w:t>
            </w:r>
          </w:p>
          <w:p w14:paraId="421D90F1" w14:textId="77777777" w:rsidR="009E6260" w:rsidRDefault="009E6260" w:rsidP="007913C1">
            <w:pPr>
              <w:ind w:firstLine="22"/>
            </w:pPr>
            <w:r>
              <w:t>● ● ● ● ●</w:t>
            </w:r>
          </w:p>
          <w:p w14:paraId="034E557B" w14:textId="3B35EAE5" w:rsidR="009E6260" w:rsidRDefault="009E6260" w:rsidP="007913C1">
            <w:pPr>
              <w:ind w:right="-398" w:firstLine="22"/>
            </w:pPr>
            <w:r>
              <w:t>JavaScript</w:t>
            </w:r>
          </w:p>
          <w:p w14:paraId="6F3200AF" w14:textId="77777777" w:rsidR="009E6260" w:rsidRDefault="009E6260" w:rsidP="007913C1">
            <w:pPr>
              <w:ind w:firstLine="22"/>
            </w:pPr>
            <w:r>
              <w:t>● ● ● ● ●</w:t>
            </w:r>
          </w:p>
          <w:p w14:paraId="6C5131D6" w14:textId="77777777" w:rsidR="009E6260" w:rsidRDefault="009E6260" w:rsidP="007913C1">
            <w:pPr>
              <w:ind w:firstLine="22"/>
            </w:pPr>
            <w:r>
              <w:t>jQuery</w:t>
            </w:r>
          </w:p>
          <w:p w14:paraId="01F1BDAE" w14:textId="77777777" w:rsidR="009E6260" w:rsidRDefault="009E6260" w:rsidP="007913C1">
            <w:pPr>
              <w:ind w:firstLine="22"/>
            </w:pPr>
            <w:r>
              <w:t>● ● ● ○ ○</w:t>
            </w:r>
          </w:p>
          <w:p w14:paraId="32067515" w14:textId="77777777" w:rsidR="009E6260" w:rsidRDefault="009E6260" w:rsidP="007913C1">
            <w:pPr>
              <w:ind w:firstLine="22"/>
            </w:pPr>
            <w:r>
              <w:t>SQL</w:t>
            </w:r>
          </w:p>
          <w:p w14:paraId="3CC67B4D" w14:textId="2BADC632" w:rsidR="009E6260" w:rsidRDefault="009E6260" w:rsidP="007913C1">
            <w:pPr>
              <w:ind w:firstLine="22"/>
            </w:pPr>
            <w:r>
              <w:t>● ● ● ● ○</w:t>
            </w:r>
          </w:p>
          <w:p w14:paraId="44993957" w14:textId="3FD0E66A" w:rsidR="00056D6E" w:rsidRDefault="00056D6E" w:rsidP="007913C1">
            <w:pPr>
              <w:ind w:firstLine="22"/>
            </w:pPr>
            <w:r>
              <w:t>React</w:t>
            </w:r>
          </w:p>
          <w:p w14:paraId="2805A157" w14:textId="55142F6A" w:rsidR="00056D6E" w:rsidRDefault="00056D6E" w:rsidP="00056D6E">
            <w:pPr>
              <w:ind w:firstLine="22"/>
            </w:pPr>
            <w:r>
              <w:t>● ● ●</w:t>
            </w:r>
            <w:r w:rsidR="003B1552">
              <w:t xml:space="preserve"> </w:t>
            </w:r>
            <w:r>
              <w:t>○</w:t>
            </w:r>
            <w:r w:rsidR="003B1552">
              <w:t xml:space="preserve"> ○</w:t>
            </w:r>
          </w:p>
          <w:p w14:paraId="25750D32" w14:textId="77777777" w:rsidR="009E6260" w:rsidRDefault="009E6260" w:rsidP="006079C1"/>
          <w:p w14:paraId="1687F0F0" w14:textId="77777777" w:rsidR="009E6260" w:rsidRDefault="009E6260" w:rsidP="007913C1">
            <w:pPr>
              <w:pStyle w:val="Heading3"/>
              <w:pBdr>
                <w:bottom w:val="single" w:sz="12" w:space="1" w:color="94B6D2" w:themeColor="accent1"/>
              </w:pBdr>
              <w:ind w:firstLine="22"/>
            </w:pPr>
            <w:r>
              <w:t>languages</w:t>
            </w:r>
          </w:p>
          <w:p w14:paraId="7832DC62" w14:textId="77777777" w:rsidR="009E6260" w:rsidRDefault="009E6260" w:rsidP="007913C1">
            <w:pPr>
              <w:ind w:firstLine="22"/>
            </w:pPr>
            <w:r>
              <w:t>Spanish</w:t>
            </w:r>
          </w:p>
          <w:p w14:paraId="523D9A74" w14:textId="77777777" w:rsidR="009E6260" w:rsidRDefault="009E6260" w:rsidP="007913C1">
            <w:pPr>
              <w:ind w:firstLine="22"/>
            </w:pPr>
            <w:r>
              <w:t>● ● ● ● ●</w:t>
            </w:r>
          </w:p>
          <w:p w14:paraId="205B41EA" w14:textId="77777777" w:rsidR="009E6260" w:rsidRDefault="009E6260" w:rsidP="007913C1">
            <w:pPr>
              <w:ind w:firstLine="22"/>
            </w:pPr>
            <w:r>
              <w:t xml:space="preserve">English </w:t>
            </w:r>
          </w:p>
          <w:p w14:paraId="67FC6574" w14:textId="3A3923D7" w:rsidR="009E6260" w:rsidRDefault="009E6260" w:rsidP="007913C1">
            <w:pPr>
              <w:ind w:firstLine="22"/>
            </w:pPr>
            <w:r>
              <w:t xml:space="preserve">● ● ● ● </w:t>
            </w:r>
            <w:r w:rsidR="000624EC">
              <w:t>○</w:t>
            </w:r>
          </w:p>
          <w:p w14:paraId="58CCFCDD" w14:textId="77777777" w:rsidR="009E6260" w:rsidRPr="00E4381A" w:rsidRDefault="009E6260" w:rsidP="007913C1">
            <w:pPr>
              <w:ind w:firstLine="22"/>
              <w:rPr>
                <w:rStyle w:val="Hyperlink"/>
              </w:rPr>
            </w:pPr>
          </w:p>
          <w:p w14:paraId="4B0D8F70" w14:textId="07B24A86" w:rsidR="009E6260" w:rsidRPr="004D3011" w:rsidRDefault="009E6260" w:rsidP="009E6260">
            <w:pPr>
              <w:ind w:firstLine="589"/>
            </w:pPr>
          </w:p>
        </w:tc>
      </w:tr>
    </w:tbl>
    <w:p w14:paraId="3F965B1E" w14:textId="77777777" w:rsidR="009E6260" w:rsidRDefault="009E6260"/>
    <w:tbl>
      <w:tblPr>
        <w:tblpPr w:leftFromText="180" w:rightFromText="180" w:horzAnchor="margin" w:tblpX="3827" w:tblpY="-780"/>
        <w:tblW w:w="53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4"/>
        <w:gridCol w:w="251"/>
      </w:tblGrid>
      <w:tr w:rsidR="006149CB" w14:paraId="159887DB" w14:textId="77777777" w:rsidTr="006149CB">
        <w:trPr>
          <w:trHeight w:val="3515"/>
        </w:trPr>
        <w:tc>
          <w:tcPr>
            <w:tcW w:w="284" w:type="dxa"/>
            <w:vAlign w:val="bottom"/>
          </w:tcPr>
          <w:p w14:paraId="3A1BA2EC" w14:textId="7223D43F" w:rsidR="006149CB" w:rsidRDefault="006149CB" w:rsidP="009E6260">
            <w:pPr>
              <w:tabs>
                <w:tab w:val="left" w:pos="990"/>
              </w:tabs>
              <w:ind w:left="-266" w:right="346" w:firstLine="266"/>
              <w:jc w:val="center"/>
            </w:pPr>
          </w:p>
        </w:tc>
        <w:tc>
          <w:tcPr>
            <w:tcW w:w="251" w:type="dxa"/>
          </w:tcPr>
          <w:p w14:paraId="514611DF" w14:textId="77777777" w:rsidR="006149CB" w:rsidRDefault="006149CB" w:rsidP="009E6260">
            <w:pPr>
              <w:tabs>
                <w:tab w:val="left" w:pos="990"/>
              </w:tabs>
              <w:ind w:right="346"/>
            </w:pPr>
          </w:p>
        </w:tc>
      </w:tr>
    </w:tbl>
    <w:p w14:paraId="00746C38" w14:textId="77777777" w:rsidR="00F1059D" w:rsidRDefault="00F1059D" w:rsidP="00F1059D">
      <w:pPr>
        <w:tabs>
          <w:tab w:val="left" w:pos="990"/>
        </w:tabs>
        <w:sectPr w:rsidR="00F1059D" w:rsidSect="006149CB">
          <w:headerReference w:type="default" r:id="rId11"/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</w:p>
    <w:p w14:paraId="4177DC61" w14:textId="2771E970" w:rsidR="0043117B" w:rsidRDefault="000F1DA6" w:rsidP="000C45FF">
      <w:pPr>
        <w:tabs>
          <w:tab w:val="left" w:pos="990"/>
        </w:tabs>
      </w:pPr>
    </w:p>
    <w:sectPr w:rsidR="0043117B" w:rsidSect="00F1059D">
      <w:headerReference w:type="default" r:id="rId12"/>
      <w:type w:val="continuous"/>
      <w:pgSz w:w="12240" w:h="15840"/>
      <w:pgMar w:top="567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C0E31" w14:textId="77777777" w:rsidR="000F1DA6" w:rsidRDefault="000F1DA6" w:rsidP="000C45FF">
      <w:r>
        <w:separator/>
      </w:r>
    </w:p>
  </w:endnote>
  <w:endnote w:type="continuationSeparator" w:id="0">
    <w:p w14:paraId="21C794E8" w14:textId="77777777" w:rsidR="000F1DA6" w:rsidRDefault="000F1DA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76E7B" w14:textId="77777777" w:rsidR="000F1DA6" w:rsidRDefault="000F1DA6" w:rsidP="000C45FF">
      <w:r>
        <w:separator/>
      </w:r>
    </w:p>
  </w:footnote>
  <w:footnote w:type="continuationSeparator" w:id="0">
    <w:p w14:paraId="77DD61D5" w14:textId="77777777" w:rsidR="000F1DA6" w:rsidRDefault="000F1DA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84417" w14:textId="77777777" w:rsidR="00F1059D" w:rsidRDefault="00F1059D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08B9539" wp14:editId="55E86061">
          <wp:simplePos x="0" y="0"/>
          <wp:positionH relativeFrom="margin">
            <wp:align>center</wp:align>
          </wp:positionH>
          <wp:positionV relativeFrom="page">
            <wp:posOffset>272415</wp:posOffset>
          </wp:positionV>
          <wp:extent cx="7260336" cy="9628632"/>
          <wp:effectExtent l="0" t="0" r="0" b="0"/>
          <wp:wrapNone/>
          <wp:docPr id="60" name="Graphic 6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2C510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35F7203" wp14:editId="4AAA863C">
          <wp:simplePos x="0" y="0"/>
          <wp:positionH relativeFrom="margin">
            <wp:align>center</wp:align>
          </wp:positionH>
          <wp:positionV relativeFrom="page">
            <wp:posOffset>272415</wp:posOffset>
          </wp:positionV>
          <wp:extent cx="7260336" cy="9628632"/>
          <wp:effectExtent l="0" t="0" r="0" b="0"/>
          <wp:wrapNone/>
          <wp:docPr id="58" name="Graphic 5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3D03BC2"/>
    <w:multiLevelType w:val="hybridMultilevel"/>
    <w:tmpl w:val="69D20DB0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 w15:restartNumberingAfterBreak="0">
    <w:nsid w:val="488F4B56"/>
    <w:multiLevelType w:val="hybridMultilevel"/>
    <w:tmpl w:val="F42E4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0EF5"/>
    <w:multiLevelType w:val="hybridMultilevel"/>
    <w:tmpl w:val="EE804540"/>
    <w:lvl w:ilvl="0" w:tplc="1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C263EF2"/>
    <w:multiLevelType w:val="hybridMultilevel"/>
    <w:tmpl w:val="69D47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D3"/>
    <w:rsid w:val="0000405C"/>
    <w:rsid w:val="000041C4"/>
    <w:rsid w:val="00014637"/>
    <w:rsid w:val="00036450"/>
    <w:rsid w:val="00036C8F"/>
    <w:rsid w:val="00056D6E"/>
    <w:rsid w:val="00057A7C"/>
    <w:rsid w:val="000624EC"/>
    <w:rsid w:val="000916BE"/>
    <w:rsid w:val="00094499"/>
    <w:rsid w:val="00096D1F"/>
    <w:rsid w:val="000B4002"/>
    <w:rsid w:val="000C45FF"/>
    <w:rsid w:val="000E3FD1"/>
    <w:rsid w:val="000F1DA6"/>
    <w:rsid w:val="00112054"/>
    <w:rsid w:val="001433FD"/>
    <w:rsid w:val="001525E1"/>
    <w:rsid w:val="00180329"/>
    <w:rsid w:val="00187516"/>
    <w:rsid w:val="0019001F"/>
    <w:rsid w:val="00197BD3"/>
    <w:rsid w:val="001A74A5"/>
    <w:rsid w:val="001B2ABD"/>
    <w:rsid w:val="001E0391"/>
    <w:rsid w:val="001E1759"/>
    <w:rsid w:val="001F1ECC"/>
    <w:rsid w:val="00202134"/>
    <w:rsid w:val="002272E9"/>
    <w:rsid w:val="002400EB"/>
    <w:rsid w:val="00244101"/>
    <w:rsid w:val="0025034B"/>
    <w:rsid w:val="00256CF7"/>
    <w:rsid w:val="00276E6B"/>
    <w:rsid w:val="00281FD5"/>
    <w:rsid w:val="00297CD2"/>
    <w:rsid w:val="002C1FD6"/>
    <w:rsid w:val="002D055A"/>
    <w:rsid w:val="0030481B"/>
    <w:rsid w:val="003156FC"/>
    <w:rsid w:val="003254B5"/>
    <w:rsid w:val="0037121F"/>
    <w:rsid w:val="00385167"/>
    <w:rsid w:val="00391436"/>
    <w:rsid w:val="003A6B7D"/>
    <w:rsid w:val="003B06CA"/>
    <w:rsid w:val="003B1552"/>
    <w:rsid w:val="003D5BC1"/>
    <w:rsid w:val="004071FC"/>
    <w:rsid w:val="00445947"/>
    <w:rsid w:val="00476FEE"/>
    <w:rsid w:val="00477C1E"/>
    <w:rsid w:val="004813B3"/>
    <w:rsid w:val="004825A9"/>
    <w:rsid w:val="00496591"/>
    <w:rsid w:val="00497D96"/>
    <w:rsid w:val="004C63E4"/>
    <w:rsid w:val="004D3011"/>
    <w:rsid w:val="00516E07"/>
    <w:rsid w:val="005175E7"/>
    <w:rsid w:val="005262AC"/>
    <w:rsid w:val="0055324A"/>
    <w:rsid w:val="00572BDD"/>
    <w:rsid w:val="005C4E86"/>
    <w:rsid w:val="005E39D5"/>
    <w:rsid w:val="00600670"/>
    <w:rsid w:val="006079C1"/>
    <w:rsid w:val="006149CB"/>
    <w:rsid w:val="00616E38"/>
    <w:rsid w:val="0062123A"/>
    <w:rsid w:val="0063145A"/>
    <w:rsid w:val="00646E75"/>
    <w:rsid w:val="00656F75"/>
    <w:rsid w:val="006771D0"/>
    <w:rsid w:val="006B4FB4"/>
    <w:rsid w:val="006C1D9D"/>
    <w:rsid w:val="00715FCB"/>
    <w:rsid w:val="00720404"/>
    <w:rsid w:val="00743101"/>
    <w:rsid w:val="00762B28"/>
    <w:rsid w:val="007737C8"/>
    <w:rsid w:val="007775E1"/>
    <w:rsid w:val="007867A0"/>
    <w:rsid w:val="007913C1"/>
    <w:rsid w:val="007927F5"/>
    <w:rsid w:val="007A4391"/>
    <w:rsid w:val="007B1E46"/>
    <w:rsid w:val="007D6C4E"/>
    <w:rsid w:val="00802CA0"/>
    <w:rsid w:val="008B1F46"/>
    <w:rsid w:val="008B6869"/>
    <w:rsid w:val="008C2D4D"/>
    <w:rsid w:val="008C6B59"/>
    <w:rsid w:val="009260CD"/>
    <w:rsid w:val="00952C25"/>
    <w:rsid w:val="00961570"/>
    <w:rsid w:val="00972499"/>
    <w:rsid w:val="009B539F"/>
    <w:rsid w:val="009D1770"/>
    <w:rsid w:val="009E6260"/>
    <w:rsid w:val="00A03804"/>
    <w:rsid w:val="00A176C3"/>
    <w:rsid w:val="00A2118D"/>
    <w:rsid w:val="00A40869"/>
    <w:rsid w:val="00AB7741"/>
    <w:rsid w:val="00AC267A"/>
    <w:rsid w:val="00AD76E2"/>
    <w:rsid w:val="00AE4059"/>
    <w:rsid w:val="00B20152"/>
    <w:rsid w:val="00B2571C"/>
    <w:rsid w:val="00B359E4"/>
    <w:rsid w:val="00B513CF"/>
    <w:rsid w:val="00B57D98"/>
    <w:rsid w:val="00B70850"/>
    <w:rsid w:val="00BE05B9"/>
    <w:rsid w:val="00C039FE"/>
    <w:rsid w:val="00C066B6"/>
    <w:rsid w:val="00C070C1"/>
    <w:rsid w:val="00C261AA"/>
    <w:rsid w:val="00C37BA1"/>
    <w:rsid w:val="00C4674C"/>
    <w:rsid w:val="00C506CF"/>
    <w:rsid w:val="00C547D5"/>
    <w:rsid w:val="00C709C0"/>
    <w:rsid w:val="00C72662"/>
    <w:rsid w:val="00C72BED"/>
    <w:rsid w:val="00C80811"/>
    <w:rsid w:val="00C9578B"/>
    <w:rsid w:val="00CA2BF1"/>
    <w:rsid w:val="00CA5B15"/>
    <w:rsid w:val="00CB0055"/>
    <w:rsid w:val="00CD697F"/>
    <w:rsid w:val="00D2522B"/>
    <w:rsid w:val="00D422DE"/>
    <w:rsid w:val="00D5459D"/>
    <w:rsid w:val="00DA1F4D"/>
    <w:rsid w:val="00DD172A"/>
    <w:rsid w:val="00DD2282"/>
    <w:rsid w:val="00E25A26"/>
    <w:rsid w:val="00E4381A"/>
    <w:rsid w:val="00E4722F"/>
    <w:rsid w:val="00E55D74"/>
    <w:rsid w:val="00E8723F"/>
    <w:rsid w:val="00EF3533"/>
    <w:rsid w:val="00F05EDE"/>
    <w:rsid w:val="00F1059D"/>
    <w:rsid w:val="00F364A3"/>
    <w:rsid w:val="00F60274"/>
    <w:rsid w:val="00F77FB9"/>
    <w:rsid w:val="00FB068F"/>
    <w:rsid w:val="00FE39BB"/>
    <w:rsid w:val="00F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A9B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57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Big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BE24F1CA7F4F0A9BD6B944ACC06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FC57-3704-452C-B937-4D10068A51BA}"/>
      </w:docPartPr>
      <w:docPartBody>
        <w:p w:rsidR="00E444F3" w:rsidRDefault="00906AD9" w:rsidP="00906AD9">
          <w:pPr>
            <w:pStyle w:val="BCBE24F1CA7F4F0A9BD6B944ACC06ED6"/>
          </w:pPr>
          <w:r w:rsidRPr="004D3011">
            <w:t>PHONE:</w:t>
          </w:r>
        </w:p>
      </w:docPartBody>
    </w:docPart>
    <w:docPart>
      <w:docPartPr>
        <w:name w:val="0EB2DB1B91BC44138D4232C7ED59A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B2D6-9986-46E9-BCD7-B377A9EE0206}"/>
      </w:docPartPr>
      <w:docPartBody>
        <w:p w:rsidR="00E444F3" w:rsidRDefault="00906AD9" w:rsidP="00906AD9">
          <w:pPr>
            <w:pStyle w:val="0EB2DB1B91BC44138D4232C7ED59A80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5C"/>
    <w:rsid w:val="00056044"/>
    <w:rsid w:val="00293724"/>
    <w:rsid w:val="002E3281"/>
    <w:rsid w:val="003E613D"/>
    <w:rsid w:val="00427290"/>
    <w:rsid w:val="006D3759"/>
    <w:rsid w:val="00816F77"/>
    <w:rsid w:val="00906AD9"/>
    <w:rsid w:val="00A854E5"/>
    <w:rsid w:val="00AC0A5C"/>
    <w:rsid w:val="00BF6DDB"/>
    <w:rsid w:val="00E4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BE24F1CA7F4F0A9BD6B944ACC06ED6">
    <w:name w:val="BCBE24F1CA7F4F0A9BD6B944ACC06ED6"/>
    <w:rsid w:val="00906AD9"/>
  </w:style>
  <w:style w:type="paragraph" w:customStyle="1" w:styleId="0EB2DB1B91BC44138D4232C7ED59A80A">
    <w:name w:val="0EB2DB1B91BC44138D4232C7ED59A80A"/>
    <w:rsid w:val="00906A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8D150B0-538A-4774-8DED-37CFD04A1A2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2021-11-01T03:37:00Z</dcterms:created>
  <dcterms:modified xsi:type="dcterms:W3CDTF">2021-11-01T03:37:00Z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